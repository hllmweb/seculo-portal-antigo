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D5" w:rsidRPr="006E3124" w:rsidRDefault="005544DF" w:rsidP="005544DF">
      <w:pPr>
        <w:pStyle w:val="Ttulo"/>
        <w:jc w:val="center"/>
        <w:rPr>
          <w:rFonts w:asciiTheme="minorHAnsi" w:hAnsiTheme="minorHAnsi"/>
          <w:b/>
          <w:color w:val="auto"/>
          <w:sz w:val="36"/>
        </w:rPr>
      </w:pPr>
      <w:bookmarkStart w:id="0" w:name="_GoBack"/>
      <w:r w:rsidRPr="006E3124">
        <w:rPr>
          <w:rFonts w:asciiTheme="minorHAnsi" w:hAnsiTheme="minorHAnsi"/>
          <w:b/>
          <w:color w:val="auto"/>
          <w:sz w:val="36"/>
        </w:rPr>
        <w:t>A bolacha e o biscoito</w:t>
      </w:r>
    </w:p>
    <w:p w:rsidR="005544DF" w:rsidRPr="006E3124" w:rsidRDefault="005544DF" w:rsidP="005544DF">
      <w:pPr>
        <w:rPr>
          <w:b/>
          <w:sz w:val="32"/>
        </w:rPr>
      </w:pPr>
      <w:r w:rsidRPr="006E3124">
        <w:rPr>
          <w:b/>
          <w:sz w:val="32"/>
        </w:rPr>
        <w:t xml:space="preserve">Em um dia qualquer, avia uma bolacha crocante, bem gostosa e saborosa mas ele sempre queria ter um lado doce nela, mas quem tinha todo sonho da bolacha era o biscoito sempre o mais crocante, bem gostoso, e </w:t>
      </w:r>
      <w:r w:rsidR="006E3124" w:rsidRPr="006E3124">
        <w:rPr>
          <w:b/>
          <w:sz w:val="32"/>
        </w:rPr>
        <w:t>doce, que</w:t>
      </w:r>
      <w:r w:rsidRPr="006E3124">
        <w:rPr>
          <w:b/>
          <w:sz w:val="32"/>
        </w:rPr>
        <w:t xml:space="preserve"> havia ter chegado ainda pouco no supermercado e logo naquele dia era o mais vendido e a bolacha ficou completamente esquecida e </w:t>
      </w:r>
      <w:r w:rsidR="00DB37A1" w:rsidRPr="006E3124">
        <w:rPr>
          <w:b/>
          <w:sz w:val="32"/>
        </w:rPr>
        <w:t>então conversou com o biscoito:</w:t>
      </w:r>
    </w:p>
    <w:p w:rsidR="00DB37A1" w:rsidRPr="006E3124" w:rsidRDefault="00DB37A1" w:rsidP="005544DF">
      <w:pPr>
        <w:rPr>
          <w:b/>
          <w:sz w:val="32"/>
        </w:rPr>
      </w:pPr>
      <w:r w:rsidRPr="006E3124">
        <w:rPr>
          <w:b/>
          <w:sz w:val="32"/>
        </w:rPr>
        <w:t>-Como você biscoito pode ser tão gostoso e saboroso, eu fui esquecido por sua causa e agora ninguém me quer.</w:t>
      </w:r>
    </w:p>
    <w:p w:rsidR="005544DF" w:rsidRPr="006E3124" w:rsidRDefault="00DB37A1" w:rsidP="005544DF">
      <w:pPr>
        <w:rPr>
          <w:b/>
          <w:sz w:val="32"/>
        </w:rPr>
      </w:pPr>
      <w:r w:rsidRPr="006E3124">
        <w:rPr>
          <w:b/>
          <w:sz w:val="32"/>
        </w:rPr>
        <w:t>-Olá dona bolacha bom eu posso lhe explicar eu sou recheado já você bem que você poderia ter algo em você eu sou doce e sabe o que você poder. Disse sinceramente o biscoito</w:t>
      </w:r>
    </w:p>
    <w:p w:rsidR="00DB37A1" w:rsidRPr="006E3124" w:rsidRDefault="00DB37A1" w:rsidP="005544DF">
      <w:pPr>
        <w:rPr>
          <w:b/>
          <w:sz w:val="32"/>
        </w:rPr>
      </w:pPr>
      <w:r w:rsidRPr="006E3124">
        <w:rPr>
          <w:b/>
          <w:sz w:val="32"/>
        </w:rPr>
        <w:t xml:space="preserve">-Um...Um...Está bom meu amigo biscoito o que você tem para me dizer estou louco para ver se vai dar tudo </w:t>
      </w:r>
      <w:proofErr w:type="spellStart"/>
      <w:r w:rsidRPr="006E3124">
        <w:rPr>
          <w:b/>
          <w:sz w:val="32"/>
        </w:rPr>
        <w:t>de</w:t>
      </w:r>
      <w:proofErr w:type="spellEnd"/>
      <w:r w:rsidRPr="006E3124">
        <w:rPr>
          <w:b/>
          <w:sz w:val="32"/>
        </w:rPr>
        <w:t xml:space="preserve"> certo. Disse curiosamente a bolacha</w:t>
      </w:r>
    </w:p>
    <w:p w:rsidR="00DB37A1" w:rsidRPr="006E3124" w:rsidRDefault="00DB37A1" w:rsidP="005544DF">
      <w:pPr>
        <w:rPr>
          <w:b/>
          <w:sz w:val="32"/>
        </w:rPr>
      </w:pPr>
      <w:r w:rsidRPr="006E3124">
        <w:rPr>
          <w:b/>
          <w:sz w:val="32"/>
        </w:rPr>
        <w:t xml:space="preserve">- Eu posso ser doce e você pode ser salgada assim as pessoas vão gostar e adorar você não </w:t>
      </w:r>
      <w:proofErr w:type="spellStart"/>
      <w:r w:rsidRPr="006E3124">
        <w:rPr>
          <w:b/>
          <w:sz w:val="32"/>
        </w:rPr>
        <w:t>fique</w:t>
      </w:r>
      <w:proofErr w:type="spellEnd"/>
      <w:r w:rsidRPr="006E3124">
        <w:rPr>
          <w:b/>
          <w:sz w:val="32"/>
        </w:rPr>
        <w:t xml:space="preserve"> chateada por eu ser vendida mas do que </w:t>
      </w:r>
      <w:proofErr w:type="gramStart"/>
      <w:r w:rsidRPr="006E3124">
        <w:rPr>
          <w:b/>
          <w:sz w:val="32"/>
        </w:rPr>
        <w:t>você ,</w:t>
      </w:r>
      <w:proofErr w:type="gramEnd"/>
      <w:r w:rsidRPr="006E3124">
        <w:rPr>
          <w:b/>
          <w:sz w:val="32"/>
        </w:rPr>
        <w:t xml:space="preserve"> porém com e essa ideia  pode dar certo e com muita certeza  será o meu nível Dona Bolacha</w:t>
      </w:r>
      <w:r w:rsidR="006E3124" w:rsidRPr="006E3124">
        <w:rPr>
          <w:b/>
          <w:sz w:val="32"/>
        </w:rPr>
        <w:t xml:space="preserve"> e nó vamos ser invencíveis a outras comida. Argumentou o biscoito</w:t>
      </w:r>
    </w:p>
    <w:p w:rsidR="006E3124" w:rsidRPr="006E3124" w:rsidRDefault="006E3124" w:rsidP="006E3124">
      <w:pPr>
        <w:rPr>
          <w:b/>
          <w:sz w:val="32"/>
        </w:rPr>
      </w:pPr>
      <w:r w:rsidRPr="006E3124">
        <w:rPr>
          <w:b/>
          <w:sz w:val="32"/>
        </w:rPr>
        <w:t xml:space="preserve">Naquele dia a bolacha realizou o seu sonho, que não era ser doce e sim salgada e ela foi sendo a bolacha mais gostosa do mundo e o biscoito </w:t>
      </w:r>
      <w:proofErr w:type="gramStart"/>
      <w:r w:rsidRPr="006E3124">
        <w:rPr>
          <w:b/>
          <w:sz w:val="32"/>
        </w:rPr>
        <w:t>também ,</w:t>
      </w:r>
      <w:proofErr w:type="gramEnd"/>
      <w:r w:rsidRPr="006E3124">
        <w:rPr>
          <w:b/>
          <w:sz w:val="32"/>
        </w:rPr>
        <w:t xml:space="preserve"> e eles ficaram muito felizes por suas ideais.</w:t>
      </w:r>
      <w:bookmarkEnd w:id="0"/>
    </w:p>
    <w:sectPr w:rsidR="006E3124" w:rsidRPr="006E31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DF"/>
    <w:rsid w:val="000958D5"/>
    <w:rsid w:val="005544DF"/>
    <w:rsid w:val="006E3124"/>
    <w:rsid w:val="00DB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606FE1-218F-4663-B315-C9629D12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25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Keilinha Braga</dc:creator>
  <cp:keywords/>
  <dc:description/>
  <cp:lastModifiedBy>Keilinha Braga</cp:lastModifiedBy>
  <cp:revision>2</cp:revision>
  <dcterms:created xsi:type="dcterms:W3CDTF">2015-06-20T18:44:00Z</dcterms:created>
  <dcterms:modified xsi:type="dcterms:W3CDTF">2015-06-20T19:09:00Z</dcterms:modified>
</cp:coreProperties>
</file>